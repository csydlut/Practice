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19D4A" w14:textId="77777777" w:rsidR="001B504E" w:rsidRDefault="001B504E" w:rsidP="001B504E">
          <w:pPr>
            <w:pStyle w:val="TOC"/>
            <w:ind w:left="420" w:firstLine="420"/>
          </w:pPr>
          <w:r>
            <w:rPr>
              <w:lang w:val="zh-CN"/>
            </w:rPr>
            <w:t>目录</w:t>
          </w:r>
        </w:p>
        <w:p w14:paraId="4DBC203C" w14:textId="77777777" w:rsidR="001B504E" w:rsidRDefault="001B504E" w:rsidP="001B504E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5595894" w:history="1">
            <w:r w:rsidRPr="0086175F">
              <w:rPr>
                <w:rStyle w:val="ad"/>
                <w:noProof/>
              </w:rPr>
              <w:t>第</w:t>
            </w:r>
            <w:r w:rsidRPr="0086175F">
              <w:rPr>
                <w:rStyle w:val="ad"/>
                <w:noProof/>
              </w:rPr>
              <w:t>1</w:t>
            </w:r>
            <w:r w:rsidRPr="0086175F">
              <w:rPr>
                <w:rStyle w:val="ad"/>
                <w:noProof/>
              </w:rPr>
              <w:t>章</w:t>
            </w:r>
            <w:r w:rsidRPr="0086175F">
              <w:rPr>
                <w:rStyle w:val="ad"/>
                <w:noProof/>
              </w:rPr>
              <w:t xml:space="preserve"> </w:t>
            </w:r>
            <w:r w:rsidRPr="0086175F">
              <w:rPr>
                <w:rStyle w:val="ad"/>
                <w:noProof/>
              </w:rPr>
              <w:t>一级标题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7D7B" w14:textId="77777777" w:rsidR="001B504E" w:rsidRDefault="00430A36" w:rsidP="001B504E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595895" w:history="1">
            <w:r w:rsidR="001B504E" w:rsidRPr="0086175F">
              <w:rPr>
                <w:rStyle w:val="ad"/>
                <w:noProof/>
              </w:rPr>
              <w:t xml:space="preserve">1.1. </w:t>
            </w:r>
            <w:r w:rsidR="001B504E" w:rsidRPr="0086175F">
              <w:rPr>
                <w:rStyle w:val="ad"/>
                <w:noProof/>
              </w:rPr>
              <w:t>二级标题</w:t>
            </w:r>
            <w:r w:rsidR="001B504E">
              <w:rPr>
                <w:noProof/>
                <w:webHidden/>
              </w:rPr>
              <w:tab/>
            </w:r>
            <w:r w:rsidR="001B504E">
              <w:rPr>
                <w:noProof/>
                <w:webHidden/>
              </w:rPr>
              <w:fldChar w:fldCharType="begin"/>
            </w:r>
            <w:r w:rsidR="001B504E">
              <w:rPr>
                <w:noProof/>
                <w:webHidden/>
              </w:rPr>
              <w:instrText xml:space="preserve"> PAGEREF _Toc65595895 \h </w:instrText>
            </w:r>
            <w:r w:rsidR="001B504E">
              <w:rPr>
                <w:noProof/>
                <w:webHidden/>
              </w:rPr>
            </w:r>
            <w:r w:rsidR="001B504E">
              <w:rPr>
                <w:noProof/>
                <w:webHidden/>
              </w:rPr>
              <w:fldChar w:fldCharType="separate"/>
            </w:r>
            <w:r w:rsidR="001B504E">
              <w:rPr>
                <w:noProof/>
                <w:webHidden/>
              </w:rPr>
              <w:t>5</w:t>
            </w:r>
            <w:r w:rsidR="001B504E">
              <w:rPr>
                <w:noProof/>
                <w:webHidden/>
              </w:rPr>
              <w:fldChar w:fldCharType="end"/>
            </w:r>
          </w:hyperlink>
        </w:p>
        <w:p w14:paraId="7D33AFCC" w14:textId="77777777" w:rsidR="001B504E" w:rsidRDefault="001B504E" w:rsidP="001B504E">
          <w:pPr>
            <w:ind w:firstLine="420"/>
          </w:pPr>
          <w:r>
            <w:fldChar w:fldCharType="end"/>
          </w:r>
        </w:p>
      </w:sdtContent>
    </w:sdt>
    <w:p w14:paraId="3263002C" w14:textId="77777777" w:rsidR="00253A4C" w:rsidRDefault="00253A4C" w:rsidP="001661B0">
      <w:pPr>
        <w:ind w:firstLineChars="0" w:firstLine="0"/>
        <w:rPr>
          <w:rFonts w:hint="eastAsia"/>
        </w:rPr>
      </w:pPr>
    </w:p>
    <w:p w14:paraId="1B0A750C" w14:textId="77777777" w:rsidR="00253A4C" w:rsidRDefault="00253A4C" w:rsidP="00253A4C">
      <w:pPr>
        <w:pStyle w:val="1"/>
        <w:ind w:firstLine="640"/>
      </w:pPr>
    </w:p>
    <w:p w14:paraId="7B3917C3" w14:textId="77777777" w:rsidR="00253A4C" w:rsidRPr="00253A4C" w:rsidRDefault="00253A4C" w:rsidP="00253A4C">
      <w:pPr>
        <w:pStyle w:val="a"/>
      </w:pPr>
    </w:p>
    <w:sectPr w:rsidR="00253A4C" w:rsidRPr="00253A4C" w:rsidSect="00165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33746" w14:textId="77777777" w:rsidR="00430A36" w:rsidRDefault="00430A36" w:rsidP="0088538F">
      <w:pPr>
        <w:ind w:firstLine="420"/>
      </w:pPr>
      <w:r>
        <w:separator/>
      </w:r>
    </w:p>
  </w:endnote>
  <w:endnote w:type="continuationSeparator" w:id="0">
    <w:p w14:paraId="7814BAB2" w14:textId="77777777" w:rsidR="00430A36" w:rsidRDefault="00430A36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812A" w14:textId="77777777" w:rsidR="00990568" w:rsidRDefault="0099056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3DBC4" w14:textId="77777777" w:rsidR="00990568" w:rsidRDefault="0099056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BEEB5" w14:textId="77777777" w:rsidR="00990568" w:rsidRDefault="0099056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B3978" w14:textId="77777777" w:rsidR="00430A36" w:rsidRDefault="00430A36" w:rsidP="0088538F">
      <w:pPr>
        <w:ind w:firstLine="420"/>
      </w:pPr>
      <w:r>
        <w:separator/>
      </w:r>
    </w:p>
  </w:footnote>
  <w:footnote w:type="continuationSeparator" w:id="0">
    <w:p w14:paraId="458D7915" w14:textId="77777777" w:rsidR="00430A36" w:rsidRDefault="00430A36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00E03" w14:textId="77777777" w:rsidR="00990568" w:rsidRDefault="0099056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E785" w14:textId="77777777" w:rsidR="00990568" w:rsidRDefault="0099056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BF131" w14:textId="77777777" w:rsidR="00990568" w:rsidRDefault="0099056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FB5B36"/>
    <w:multiLevelType w:val="hybridMultilevel"/>
    <w:tmpl w:val="12F6E33E"/>
    <w:lvl w:ilvl="0" w:tplc="AF969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9574F4"/>
    <w:multiLevelType w:val="hybridMultilevel"/>
    <w:tmpl w:val="2AA43E1A"/>
    <w:lvl w:ilvl="0" w:tplc="67F23408">
      <w:start w:val="1"/>
      <w:numFmt w:val="upperLetter"/>
      <w:pStyle w:val="a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B450A"/>
    <w:multiLevelType w:val="hybridMultilevel"/>
    <w:tmpl w:val="B79C5E0A"/>
    <w:lvl w:ilvl="0" w:tplc="E4065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FF7952"/>
    <w:multiLevelType w:val="hybridMultilevel"/>
    <w:tmpl w:val="1FDA32F0"/>
    <w:lvl w:ilvl="0" w:tplc="0A32859A">
      <w:start w:val="1"/>
      <w:numFmt w:val="decimal"/>
      <w:pStyle w:val="a0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F2046A8"/>
    <w:multiLevelType w:val="hybridMultilevel"/>
    <w:tmpl w:val="E1C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B0"/>
    <w:rsid w:val="000145CD"/>
    <w:rsid w:val="000656CB"/>
    <w:rsid w:val="0006738C"/>
    <w:rsid w:val="00077903"/>
    <w:rsid w:val="000A7088"/>
    <w:rsid w:val="000B6549"/>
    <w:rsid w:val="000C2240"/>
    <w:rsid w:val="0011251E"/>
    <w:rsid w:val="00120400"/>
    <w:rsid w:val="00121431"/>
    <w:rsid w:val="00157DFF"/>
    <w:rsid w:val="00165C40"/>
    <w:rsid w:val="001661B0"/>
    <w:rsid w:val="00182DB4"/>
    <w:rsid w:val="001876A0"/>
    <w:rsid w:val="001B504E"/>
    <w:rsid w:val="00201985"/>
    <w:rsid w:val="00207F27"/>
    <w:rsid w:val="002302FB"/>
    <w:rsid w:val="00253A4C"/>
    <w:rsid w:val="00257576"/>
    <w:rsid w:val="002C4FB2"/>
    <w:rsid w:val="002C5F8C"/>
    <w:rsid w:val="002F59A3"/>
    <w:rsid w:val="003017D7"/>
    <w:rsid w:val="0032667A"/>
    <w:rsid w:val="00336E64"/>
    <w:rsid w:val="003448DA"/>
    <w:rsid w:val="00385AB7"/>
    <w:rsid w:val="0038678C"/>
    <w:rsid w:val="003A6E91"/>
    <w:rsid w:val="003B33E5"/>
    <w:rsid w:val="003E17F9"/>
    <w:rsid w:val="003E342D"/>
    <w:rsid w:val="00430A36"/>
    <w:rsid w:val="0044660F"/>
    <w:rsid w:val="00476661"/>
    <w:rsid w:val="00496804"/>
    <w:rsid w:val="004A3A35"/>
    <w:rsid w:val="004D39B1"/>
    <w:rsid w:val="00502945"/>
    <w:rsid w:val="00514968"/>
    <w:rsid w:val="00523B96"/>
    <w:rsid w:val="00534C3B"/>
    <w:rsid w:val="0054565B"/>
    <w:rsid w:val="00564714"/>
    <w:rsid w:val="00571785"/>
    <w:rsid w:val="005740C1"/>
    <w:rsid w:val="00576821"/>
    <w:rsid w:val="005B20FD"/>
    <w:rsid w:val="00621178"/>
    <w:rsid w:val="0062124A"/>
    <w:rsid w:val="00632D22"/>
    <w:rsid w:val="00675E9B"/>
    <w:rsid w:val="00693157"/>
    <w:rsid w:val="006D0D5F"/>
    <w:rsid w:val="006F5E3C"/>
    <w:rsid w:val="007A7B1A"/>
    <w:rsid w:val="007C2462"/>
    <w:rsid w:val="007C4007"/>
    <w:rsid w:val="007D3904"/>
    <w:rsid w:val="007F51FA"/>
    <w:rsid w:val="007F562D"/>
    <w:rsid w:val="00805ED2"/>
    <w:rsid w:val="00834B06"/>
    <w:rsid w:val="00842854"/>
    <w:rsid w:val="00882E5B"/>
    <w:rsid w:val="0088538F"/>
    <w:rsid w:val="008B12D2"/>
    <w:rsid w:val="008B4360"/>
    <w:rsid w:val="008F2EB1"/>
    <w:rsid w:val="008F4B58"/>
    <w:rsid w:val="00903E79"/>
    <w:rsid w:val="009149AA"/>
    <w:rsid w:val="00925A0A"/>
    <w:rsid w:val="00951069"/>
    <w:rsid w:val="009635B3"/>
    <w:rsid w:val="00980220"/>
    <w:rsid w:val="00990568"/>
    <w:rsid w:val="0099533C"/>
    <w:rsid w:val="009B7614"/>
    <w:rsid w:val="009C1F31"/>
    <w:rsid w:val="009D5245"/>
    <w:rsid w:val="00A7287F"/>
    <w:rsid w:val="00AE2E5B"/>
    <w:rsid w:val="00AE6DAE"/>
    <w:rsid w:val="00B30C76"/>
    <w:rsid w:val="00B33BBA"/>
    <w:rsid w:val="00B7228E"/>
    <w:rsid w:val="00B74245"/>
    <w:rsid w:val="00B74FAA"/>
    <w:rsid w:val="00B95882"/>
    <w:rsid w:val="00BB6F25"/>
    <w:rsid w:val="00BC2E0F"/>
    <w:rsid w:val="00BE22BF"/>
    <w:rsid w:val="00BE3532"/>
    <w:rsid w:val="00C138EB"/>
    <w:rsid w:val="00C26DA4"/>
    <w:rsid w:val="00C41817"/>
    <w:rsid w:val="00C72177"/>
    <w:rsid w:val="00C801C9"/>
    <w:rsid w:val="00C84F63"/>
    <w:rsid w:val="00CA63B7"/>
    <w:rsid w:val="00D377A0"/>
    <w:rsid w:val="00D83D2A"/>
    <w:rsid w:val="00DB2078"/>
    <w:rsid w:val="00DD1980"/>
    <w:rsid w:val="00DF2E8D"/>
    <w:rsid w:val="00E74FD7"/>
    <w:rsid w:val="00EA583A"/>
    <w:rsid w:val="00EB2090"/>
    <w:rsid w:val="00EE0E1B"/>
    <w:rsid w:val="00F12309"/>
    <w:rsid w:val="00F22F4E"/>
    <w:rsid w:val="00F41836"/>
    <w:rsid w:val="00F54E93"/>
    <w:rsid w:val="00F868E9"/>
    <w:rsid w:val="00FA3AF5"/>
    <w:rsid w:val="00FA554C"/>
    <w:rsid w:val="00FD4202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D5D9"/>
  <w15:docId w15:val="{CD1A59E3-C0CE-48DD-AAEE-F61D4120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504E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1"/>
    <w:next w:val="a1"/>
    <w:link w:val="1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1"/>
    <w:link w:val="2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1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1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1"/>
    <w:next w:val="a1"/>
    <w:link w:val="5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1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1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1"/>
    <w:next w:val="a1"/>
    <w:autoRedefine/>
    <w:qFormat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1"/>
    <w:next w:val="a1"/>
    <w:qFormat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7">
    <w:name w:val="footer"/>
    <w:basedOn w:val="a1"/>
    <w:link w:val="a8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9">
    <w:name w:val="Intense Quote"/>
    <w:basedOn w:val="a1"/>
    <w:next w:val="a1"/>
    <w:link w:val="aa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2"/>
    <w:link w:val="a9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b">
    <w:name w:val="Quote"/>
    <w:basedOn w:val="a1"/>
    <w:next w:val="a1"/>
    <w:link w:val="ac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1"/>
    <w:next w:val="a1"/>
    <w:autoRedefine/>
    <w:uiPriority w:val="39"/>
    <w:unhideWhenUsed/>
    <w:rsid w:val="000C2240"/>
  </w:style>
  <w:style w:type="paragraph" w:styleId="TOC2">
    <w:name w:val="toc 2"/>
    <w:basedOn w:val="a1"/>
    <w:next w:val="a1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1"/>
    <w:next w:val="a1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0C2240"/>
    <w:pPr>
      <w:ind w:leftChars="1600" w:left="3360"/>
    </w:pPr>
  </w:style>
  <w:style w:type="character" w:styleId="ad">
    <w:name w:val="Hyperlink"/>
    <w:basedOn w:val="a2"/>
    <w:uiPriority w:val="99"/>
    <w:unhideWhenUsed/>
    <w:rsid w:val="000C2240"/>
    <w:rPr>
      <w:color w:val="0563C1" w:themeColor="hyperlink"/>
      <w:u w:val="single"/>
    </w:rPr>
  </w:style>
  <w:style w:type="paragraph" w:customStyle="1" w:styleId="ae">
    <w:name w:val="图片格式"/>
    <w:basedOn w:val="a1"/>
    <w:link w:val="af"/>
    <w:autoRedefine/>
    <w:rsid w:val="00693157"/>
    <w:pPr>
      <w:jc w:val="center"/>
    </w:pPr>
    <w:rPr>
      <w:noProof/>
    </w:rPr>
  </w:style>
  <w:style w:type="paragraph" w:customStyle="1" w:styleId="a0">
    <w:name w:val="图片中文脚注"/>
    <w:basedOn w:val="af0"/>
    <w:link w:val="af1"/>
    <w:autoRedefine/>
    <w:rsid w:val="00693157"/>
    <w:pPr>
      <w:numPr>
        <w:numId w:val="3"/>
      </w:numPr>
    </w:pPr>
  </w:style>
  <w:style w:type="character" w:customStyle="1" w:styleId="af">
    <w:name w:val="图片格式 字符"/>
    <w:basedOn w:val="a2"/>
    <w:link w:val="ae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2">
    <w:name w:val="table of figures"/>
    <w:basedOn w:val="a1"/>
    <w:next w:val="a1"/>
    <w:uiPriority w:val="99"/>
    <w:unhideWhenUsed/>
    <w:rsid w:val="005740C1"/>
    <w:pPr>
      <w:ind w:leftChars="200" w:left="200" w:hangingChars="200" w:hanging="200"/>
    </w:pPr>
  </w:style>
  <w:style w:type="character" w:customStyle="1" w:styleId="af1">
    <w:name w:val="图片中文脚注 字符"/>
    <w:basedOn w:val="af"/>
    <w:link w:val="a0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0">
    <w:name w:val="caption"/>
    <w:basedOn w:val="a1"/>
    <w:next w:val="a1"/>
    <w:link w:val="af3"/>
    <w:autoRedefine/>
    <w:unhideWhenUsed/>
    <w:qFormat/>
    <w:rsid w:val="005740C1"/>
    <w:pPr>
      <w:jc w:val="center"/>
    </w:pPr>
    <w:rPr>
      <w:rFonts w:eastAsia="黑体" w:cstheme="majorBidi"/>
      <w:szCs w:val="20"/>
    </w:rPr>
  </w:style>
  <w:style w:type="paragraph" w:styleId="af4">
    <w:name w:val="Balloon Text"/>
    <w:basedOn w:val="a1"/>
    <w:link w:val="af5"/>
    <w:rsid w:val="00336E64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6">
    <w:name w:val="annotation reference"/>
    <w:uiPriority w:val="1"/>
    <w:rsid w:val="0062124A"/>
    <w:rPr>
      <w:sz w:val="21"/>
      <w:szCs w:val="21"/>
    </w:rPr>
  </w:style>
  <w:style w:type="paragraph" w:styleId="af7">
    <w:name w:val="annotation text"/>
    <w:basedOn w:val="a1"/>
    <w:link w:val="af8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8">
    <w:name w:val="批注文字 字符"/>
    <w:basedOn w:val="a2"/>
    <w:link w:val="af7"/>
    <w:uiPriority w:val="1"/>
    <w:rsid w:val="0062124A"/>
    <w:rPr>
      <w:rFonts w:eastAsia="宋体"/>
      <w:sz w:val="24"/>
      <w:lang w:eastAsia="en-US" w:bidi="en-US"/>
    </w:rPr>
  </w:style>
  <w:style w:type="paragraph" w:styleId="af9">
    <w:name w:val="List Paragraph"/>
    <w:basedOn w:val="a1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a">
    <w:name w:val="Table Grid"/>
    <w:basedOn w:val="a3"/>
    <w:qFormat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图名中文"/>
    <w:basedOn w:val="a1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c">
    <w:name w:val="图名英文"/>
    <w:basedOn w:val="a1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c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1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d">
    <w:name w:val="endnote text"/>
    <w:basedOn w:val="a1"/>
    <w:link w:val="afe"/>
    <w:semiHidden/>
    <w:unhideWhenUsed/>
    <w:rsid w:val="003448DA"/>
    <w:pPr>
      <w:snapToGrid w:val="0"/>
    </w:pPr>
  </w:style>
  <w:style w:type="character" w:customStyle="1" w:styleId="afe">
    <w:name w:val="尾注文本 字符"/>
    <w:basedOn w:val="a2"/>
    <w:link w:val="afd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f">
    <w:name w:val="endnote reference"/>
    <w:basedOn w:val="a2"/>
    <w:semiHidden/>
    <w:unhideWhenUsed/>
    <w:rsid w:val="003448DA"/>
    <w:rPr>
      <w:vertAlign w:val="superscript"/>
    </w:rPr>
  </w:style>
  <w:style w:type="paragraph" w:styleId="aff0">
    <w:name w:val="footnote text"/>
    <w:basedOn w:val="a1"/>
    <w:link w:val="aff1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1">
    <w:name w:val="脚注文本 字符"/>
    <w:basedOn w:val="a2"/>
    <w:link w:val="aff0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2">
    <w:name w:val="footnote reference"/>
    <w:basedOn w:val="a2"/>
    <w:semiHidden/>
    <w:unhideWhenUsed/>
    <w:rsid w:val="003448DA"/>
    <w:rPr>
      <w:vertAlign w:val="superscript"/>
    </w:rPr>
  </w:style>
  <w:style w:type="paragraph" w:customStyle="1" w:styleId="aff3">
    <w:name w:val="图片题注"/>
    <w:basedOn w:val="af0"/>
    <w:link w:val="aff4"/>
    <w:autoRedefine/>
    <w:qFormat/>
    <w:rsid w:val="0032667A"/>
  </w:style>
  <w:style w:type="paragraph" w:customStyle="1" w:styleId="aff5">
    <w:name w:val="表格/代码题注"/>
    <w:basedOn w:val="af0"/>
    <w:link w:val="aff6"/>
    <w:autoRedefine/>
    <w:qFormat/>
    <w:rsid w:val="0032667A"/>
    <w:pPr>
      <w:jc w:val="left"/>
    </w:pPr>
  </w:style>
  <w:style w:type="character" w:customStyle="1" w:styleId="af3">
    <w:name w:val="题注 字符"/>
    <w:basedOn w:val="a2"/>
    <w:link w:val="af0"/>
    <w:qFormat/>
    <w:rsid w:val="0032667A"/>
    <w:rPr>
      <w:rFonts w:ascii="Microsoft YaHei UI" w:eastAsia="黑体" w:hAnsi="Microsoft YaHei UI" w:cstheme="majorBidi"/>
      <w:sz w:val="21"/>
    </w:rPr>
  </w:style>
  <w:style w:type="character" w:customStyle="1" w:styleId="aff4">
    <w:name w:val="图片题注 字符"/>
    <w:basedOn w:val="af3"/>
    <w:link w:val="aff3"/>
    <w:rsid w:val="0032667A"/>
    <w:rPr>
      <w:rFonts w:ascii="Microsoft YaHei UI" w:eastAsia="黑体" w:hAnsi="Microsoft YaHei UI" w:cstheme="majorBidi"/>
      <w:sz w:val="21"/>
    </w:rPr>
  </w:style>
  <w:style w:type="paragraph" w:styleId="aff7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6">
    <w:name w:val="表格/代码题注 字符"/>
    <w:basedOn w:val="af3"/>
    <w:link w:val="aff5"/>
    <w:rsid w:val="0032667A"/>
    <w:rPr>
      <w:rFonts w:ascii="Microsoft YaHei UI" w:eastAsia="黑体" w:hAnsi="Microsoft YaHei UI" w:cstheme="majorBidi"/>
      <w:sz w:val="21"/>
    </w:rPr>
  </w:style>
  <w:style w:type="character" w:styleId="aff8">
    <w:name w:val="Placeholder Text"/>
    <w:basedOn w:val="a2"/>
    <w:uiPriority w:val="99"/>
    <w:semiHidden/>
    <w:rsid w:val="009B7614"/>
    <w:rPr>
      <w:color w:val="808080"/>
    </w:rPr>
  </w:style>
  <w:style w:type="paragraph" w:customStyle="1" w:styleId="aff9">
    <w:name w:val="公式"/>
    <w:basedOn w:val="a1"/>
    <w:link w:val="affa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a">
    <w:name w:val="公式 字符"/>
    <w:basedOn w:val="a2"/>
    <w:link w:val="aff9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b">
    <w:name w:val="页内笔记"/>
    <w:basedOn w:val="a9"/>
    <w:link w:val="affc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c">
    <w:name w:val="页内笔记 字符"/>
    <w:basedOn w:val="aa"/>
    <w:link w:val="affb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  <w:style w:type="paragraph" w:customStyle="1" w:styleId="a">
    <w:name w:val="附录"/>
    <w:next w:val="a1"/>
    <w:qFormat/>
    <w:rsid w:val="00F12309"/>
    <w:pPr>
      <w:pageBreakBefore/>
      <w:numPr>
        <w:numId w:val="4"/>
      </w:numPr>
    </w:pPr>
    <w:rPr>
      <w:rFonts w:ascii="Microsoft YaHei UI" w:eastAsia="宋体" w:hAnsi="Microsoft YaHei UI" w:cs="Microsoft YaHei UI"/>
      <w:sz w:val="32"/>
      <w:szCs w:val="36"/>
    </w:rPr>
  </w:style>
  <w:style w:type="character" w:customStyle="1" w:styleId="10">
    <w:name w:val="标题 1 字符"/>
    <w:basedOn w:val="a2"/>
    <w:link w:val="1"/>
    <w:rsid w:val="001B504E"/>
    <w:rPr>
      <w:rFonts w:ascii="Microsoft YaHei UI" w:eastAsia="黑体" w:hAnsi="Microsoft YaHei UI" w:cs="Microsoft YaHei UI"/>
      <w:bCs/>
      <w:kern w:val="32"/>
      <w:sz w:val="32"/>
      <w:szCs w:val="32"/>
    </w:rPr>
  </w:style>
  <w:style w:type="character" w:customStyle="1" w:styleId="20">
    <w:name w:val="标题 2 字符"/>
    <w:basedOn w:val="a2"/>
    <w:link w:val="2"/>
    <w:rsid w:val="001B504E"/>
    <w:rPr>
      <w:rFonts w:ascii="Microsoft YaHei UI" w:eastAsia="黑体" w:hAnsi="Microsoft YaHei UI" w:cs="Microsoft YaHei UI"/>
      <w:iCs/>
      <w:kern w:val="32"/>
      <w:sz w:val="30"/>
      <w:szCs w:val="28"/>
    </w:rPr>
  </w:style>
  <w:style w:type="character" w:customStyle="1" w:styleId="50">
    <w:name w:val="标题 5 字符"/>
    <w:basedOn w:val="a2"/>
    <w:link w:val="5"/>
    <w:rsid w:val="0038678C"/>
    <w:rPr>
      <w:rFonts w:ascii="Microsoft YaHei UI" w:eastAsia="黑体" w:hAnsi="Microsoft YaHei UI" w:cs="Microsoft YaHei UI"/>
      <w:bCs/>
      <w:iCs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陈舒毅</dc:creator>
  <cp:lastModifiedBy>陈 舒毅</cp:lastModifiedBy>
  <cp:revision>1</cp:revision>
  <dcterms:created xsi:type="dcterms:W3CDTF">2021-03-23T00:45:00Z</dcterms:created>
  <dcterms:modified xsi:type="dcterms:W3CDTF">2021-03-23T00:46:00Z</dcterms:modified>
</cp:coreProperties>
</file>