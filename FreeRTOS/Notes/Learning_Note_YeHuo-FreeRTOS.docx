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 UI" w:eastAsia="宋体" w:hAnsi="Microsoft YaHei UI" w:cs="Microsoft YaHei UI"/>
          <w:color w:val="auto"/>
          <w:sz w:val="21"/>
          <w:szCs w:val="36"/>
          <w:lang w:val="zh-CN"/>
        </w:rPr>
        <w:id w:val="-54329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061957" w14:textId="77777777" w:rsidR="00F868E9" w:rsidRDefault="00F868E9" w:rsidP="00476661">
          <w:pPr>
            <w:pStyle w:val="TOC"/>
            <w:ind w:left="420"/>
          </w:pPr>
          <w:r>
            <w:rPr>
              <w:lang w:val="zh-CN"/>
            </w:rPr>
            <w:t>目录</w:t>
          </w:r>
        </w:p>
        <w:p w14:paraId="2E95184D" w14:textId="46E151B1" w:rsidR="009070FE" w:rsidRDefault="008B4360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5525145" w:history="1">
            <w:r w:rsidR="009070FE" w:rsidRPr="000B4FC9">
              <w:rPr>
                <w:rStyle w:val="ac"/>
                <w:noProof/>
              </w:rPr>
              <w:t>第</w:t>
            </w:r>
            <w:r w:rsidR="009070FE" w:rsidRPr="000B4FC9">
              <w:rPr>
                <w:rStyle w:val="ac"/>
                <w:noProof/>
              </w:rPr>
              <w:t>1</w:t>
            </w:r>
            <w:r w:rsidR="009070FE" w:rsidRPr="000B4FC9">
              <w:rPr>
                <w:rStyle w:val="ac"/>
                <w:noProof/>
              </w:rPr>
              <w:t>章</w:t>
            </w:r>
            <w:r w:rsidR="009070FE" w:rsidRPr="000B4FC9">
              <w:rPr>
                <w:rStyle w:val="ac"/>
                <w:noProof/>
              </w:rPr>
              <w:t xml:space="preserve"> </w:t>
            </w:r>
            <w:r w:rsidR="009070FE" w:rsidRPr="000B4FC9">
              <w:rPr>
                <w:rStyle w:val="ac"/>
                <w:noProof/>
              </w:rPr>
              <w:t>一级标题</w:t>
            </w:r>
            <w:r w:rsidR="009070FE">
              <w:rPr>
                <w:noProof/>
                <w:webHidden/>
              </w:rPr>
              <w:tab/>
            </w:r>
            <w:r w:rsidR="009070FE">
              <w:rPr>
                <w:noProof/>
                <w:webHidden/>
              </w:rPr>
              <w:fldChar w:fldCharType="begin"/>
            </w:r>
            <w:r w:rsidR="009070FE">
              <w:rPr>
                <w:noProof/>
                <w:webHidden/>
              </w:rPr>
              <w:instrText xml:space="preserve"> PAGEREF _Toc65525145 \h </w:instrText>
            </w:r>
            <w:r w:rsidR="009070FE">
              <w:rPr>
                <w:noProof/>
                <w:webHidden/>
              </w:rPr>
            </w:r>
            <w:r w:rsidR="009070FE">
              <w:rPr>
                <w:noProof/>
                <w:webHidden/>
              </w:rPr>
              <w:fldChar w:fldCharType="separate"/>
            </w:r>
            <w:r w:rsidR="009070FE">
              <w:rPr>
                <w:noProof/>
                <w:webHidden/>
              </w:rPr>
              <w:t>5</w:t>
            </w:r>
            <w:r w:rsidR="009070FE">
              <w:rPr>
                <w:noProof/>
                <w:webHidden/>
              </w:rPr>
              <w:fldChar w:fldCharType="end"/>
            </w:r>
          </w:hyperlink>
        </w:p>
        <w:p w14:paraId="46FDF99C" w14:textId="28D21AEA" w:rsidR="00F868E9" w:rsidRDefault="008B4360">
          <w:pPr>
            <w:ind w:firstLine="420"/>
          </w:pPr>
          <w:r>
            <w:fldChar w:fldCharType="end"/>
          </w:r>
        </w:p>
      </w:sdtContent>
    </w:sdt>
    <w:p w14:paraId="185DBB0D" w14:textId="77777777" w:rsidR="00F868E9" w:rsidRDefault="00F868E9">
      <w:pPr>
        <w:spacing w:line="240" w:lineRule="auto"/>
        <w:ind w:firstLine="420"/>
      </w:pPr>
      <w:r>
        <w:br w:type="page"/>
      </w:r>
    </w:p>
    <w:p w14:paraId="7A0FC4E3" w14:textId="3869789B" w:rsidR="0032667A" w:rsidRDefault="00DB2078">
      <w:pPr>
        <w:spacing w:line="240" w:lineRule="auto"/>
        <w:ind w:firstLine="420"/>
      </w:pPr>
      <w:r>
        <w:lastRenderedPageBreak/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r w:rsidR="009070FE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4A014062" w14:textId="77777777" w:rsidR="0032667A" w:rsidRDefault="0032667A">
      <w:pPr>
        <w:spacing w:line="240" w:lineRule="auto"/>
        <w:ind w:firstLine="420"/>
      </w:pPr>
      <w:r>
        <w:br w:type="page"/>
      </w:r>
    </w:p>
    <w:p w14:paraId="2D0FDCA0" w14:textId="77777777" w:rsidR="00F868E9" w:rsidRDefault="00F868E9">
      <w:pPr>
        <w:spacing w:line="240" w:lineRule="auto"/>
        <w:ind w:firstLine="420"/>
      </w:pPr>
    </w:p>
    <w:p w14:paraId="25AB079C" w14:textId="7D32127A" w:rsidR="007D3904" w:rsidRDefault="0032667A" w:rsidP="00F868E9">
      <w:pPr>
        <w:ind w:firstLine="420"/>
      </w:pPr>
      <w:r>
        <w:fldChar w:fldCharType="begin"/>
      </w:r>
      <w:r>
        <w:instrText xml:space="preserve"> TOC \h \z \c "</w:instrText>
      </w:r>
      <w:r>
        <w:instrText>表</w:instrText>
      </w:r>
      <w:r>
        <w:instrText xml:space="preserve">" </w:instrText>
      </w:r>
      <w:r>
        <w:fldChar w:fldCharType="separate"/>
      </w:r>
      <w:r w:rsidR="009070FE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2D4FA6B8" w14:textId="77777777" w:rsidR="007D3904" w:rsidRDefault="007D3904">
      <w:pPr>
        <w:spacing w:line="240" w:lineRule="auto"/>
        <w:ind w:firstLine="420"/>
      </w:pPr>
      <w:r>
        <w:br w:type="page"/>
      </w:r>
    </w:p>
    <w:p w14:paraId="63BB996A" w14:textId="77777777" w:rsidR="00F868E9" w:rsidRDefault="00F868E9" w:rsidP="00F868E9">
      <w:pPr>
        <w:ind w:firstLine="420"/>
      </w:pPr>
    </w:p>
    <w:p w14:paraId="2E7EABD3" w14:textId="667F1CDE" w:rsidR="00F868E9" w:rsidRDefault="007D3904" w:rsidP="00F868E9">
      <w:pPr>
        <w:ind w:firstLine="420"/>
      </w:pPr>
      <w:r>
        <w:fldChar w:fldCharType="begin"/>
      </w:r>
      <w:r>
        <w:instrText xml:space="preserve"> TOC \h \z \c "</w:instrText>
      </w:r>
      <w:r>
        <w:instrText>代码</w:instrText>
      </w:r>
      <w:r>
        <w:instrText xml:space="preserve">" </w:instrText>
      </w:r>
      <w:r>
        <w:fldChar w:fldCharType="separate"/>
      </w:r>
      <w:r w:rsidR="009070FE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4C927EFD" w14:textId="77777777" w:rsidR="007D3904" w:rsidRDefault="007D3904" w:rsidP="00F868E9">
      <w:pPr>
        <w:ind w:firstLine="420"/>
      </w:pPr>
    </w:p>
    <w:p w14:paraId="2B1E98BD" w14:textId="16F57B66" w:rsidR="003E17F9" w:rsidRDefault="00FF4128" w:rsidP="00476661">
      <w:pPr>
        <w:pStyle w:val="1"/>
        <w:ind w:firstLine="640"/>
      </w:pPr>
      <w:r>
        <w:rPr>
          <w:rFonts w:hint="eastAsia"/>
        </w:rPr>
        <w:lastRenderedPageBreak/>
        <w:t>问题</w:t>
      </w:r>
    </w:p>
    <w:p w14:paraId="4FD6428E" w14:textId="24CA205D" w:rsidR="00077903" w:rsidRDefault="00077903" w:rsidP="00FF4128">
      <w:pPr>
        <w:pStyle w:val="2"/>
        <w:numPr>
          <w:ilvl w:val="0"/>
          <w:numId w:val="0"/>
        </w:numPr>
        <w:rPr>
          <w:rFonts w:hint="eastAsia"/>
        </w:rPr>
      </w:pPr>
    </w:p>
    <w:p w14:paraId="61B67F89" w14:textId="7CB26A51" w:rsidR="009070FE" w:rsidRDefault="002B7A8A" w:rsidP="00FF4128">
      <w:pPr>
        <w:pStyle w:val="2"/>
      </w:pPr>
      <w:r>
        <w:rPr>
          <w:rFonts w:hint="eastAsia"/>
        </w:rPr>
        <w:t>函数形参中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的作用</w:t>
      </w:r>
    </w:p>
    <w:p w14:paraId="63A5B37D" w14:textId="7B08094E" w:rsidR="002B7A8A" w:rsidRDefault="002B7A8A" w:rsidP="002B7A8A">
      <w:pPr>
        <w:ind w:firstLine="420"/>
      </w:pPr>
    </w:p>
    <w:p w14:paraId="7E59E8F2" w14:textId="5A4A969B" w:rsidR="0043392C" w:rsidRDefault="0043392C" w:rsidP="002B7A8A">
      <w:pPr>
        <w:ind w:firstLine="420"/>
      </w:pPr>
    </w:p>
    <w:p w14:paraId="7A809A89" w14:textId="38F68CC6" w:rsidR="0043392C" w:rsidRDefault="001D2C44" w:rsidP="00FF4128">
      <w:pPr>
        <w:pStyle w:val="2"/>
      </w:pPr>
      <w:proofErr w:type="spellStart"/>
      <w:r>
        <w:rPr>
          <w:rFonts w:hint="eastAsia"/>
        </w:rPr>
        <w:t>Fr</w:t>
      </w:r>
      <w:r>
        <w:t>eeRTOS</w:t>
      </w:r>
      <w:proofErr w:type="spellEnd"/>
      <w:r>
        <w:rPr>
          <w:rFonts w:hint="eastAsia"/>
        </w:rPr>
        <w:t>中的命名规范</w:t>
      </w:r>
    </w:p>
    <w:p w14:paraId="0DE42A45" w14:textId="1C913C92" w:rsidR="00D65A84" w:rsidRDefault="001D2C44" w:rsidP="00D65A84">
      <w:pPr>
        <w:ind w:firstLine="42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v</w:t>
      </w:r>
      <w:r>
        <w:t>ListInsert</w:t>
      </w:r>
      <w:proofErr w:type="spellEnd"/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代表什么？</w:t>
      </w:r>
    </w:p>
    <w:p w14:paraId="0EB8E6F5" w14:textId="605012A1" w:rsidR="00D65A84" w:rsidRDefault="008E797C" w:rsidP="00D65A84">
      <w:pPr>
        <w:ind w:firstLine="420"/>
      </w:pPr>
      <w:r w:rsidRPr="008E797C">
        <w:drawing>
          <wp:anchor distT="0" distB="0" distL="114300" distR="114300" simplePos="0" relativeHeight="251659264" behindDoc="0" locked="0" layoutInCell="1" allowOverlap="1" wp14:anchorId="363E300C" wp14:editId="5F7C7850">
            <wp:simplePos x="0" y="0"/>
            <wp:positionH relativeFrom="column">
              <wp:posOffset>89574</wp:posOffset>
            </wp:positionH>
            <wp:positionV relativeFrom="paragraph">
              <wp:posOffset>286528</wp:posOffset>
            </wp:positionV>
            <wp:extent cx="5274310" cy="35699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野火开源图书</w:t>
      </w:r>
      <w:r>
        <w:t xml:space="preserve">3.4 </w:t>
      </w:r>
      <w:r>
        <w:rPr>
          <w:rFonts w:hint="eastAsia"/>
        </w:rPr>
        <w:t>编程风格</w:t>
      </w:r>
    </w:p>
    <w:p w14:paraId="30658FD4" w14:textId="2C269C8A" w:rsidR="008E797C" w:rsidRDefault="008E797C" w:rsidP="00D65A84">
      <w:pPr>
        <w:ind w:firstLine="420"/>
        <w:rPr>
          <w:rFonts w:hint="eastAsia"/>
        </w:rPr>
      </w:pPr>
    </w:p>
    <w:p w14:paraId="7C92BACF" w14:textId="1596F6A5" w:rsidR="00D65A84" w:rsidRDefault="00162AC2" w:rsidP="00FF4128">
      <w:pPr>
        <w:pStyle w:val="2"/>
      </w:pPr>
      <w:r>
        <w:rPr>
          <w:rFonts w:hint="eastAsia"/>
        </w:rPr>
        <w:t>stru</w:t>
      </w:r>
      <w:r>
        <w:t>ct</w:t>
      </w:r>
      <w:r>
        <w:rPr>
          <w:rFonts w:hint="eastAsia"/>
        </w:rPr>
        <w:t>的几种语法</w:t>
      </w:r>
    </w:p>
    <w:p w14:paraId="6B893A4C" w14:textId="0A8E6BDA" w:rsidR="00D65A84" w:rsidRDefault="00D65A84" w:rsidP="00D65A84">
      <w:pPr>
        <w:ind w:firstLine="420"/>
      </w:pPr>
    </w:p>
    <w:p w14:paraId="14CC2F96" w14:textId="784A5977" w:rsidR="00D65A84" w:rsidRDefault="00D65A84" w:rsidP="00D65A84">
      <w:pPr>
        <w:ind w:firstLine="420"/>
      </w:pPr>
    </w:p>
    <w:p w14:paraId="5757317A" w14:textId="1AEEBE0A" w:rsidR="00D65A84" w:rsidRDefault="0008211D" w:rsidP="00FF4128">
      <w:pPr>
        <w:pStyle w:val="2"/>
      </w:pPr>
      <w:r>
        <w:rPr>
          <w:rFonts w:hint="eastAsia"/>
        </w:rPr>
        <w:t>链表及其基本操作方法</w:t>
      </w:r>
    </w:p>
    <w:p w14:paraId="53FD46AC" w14:textId="400BDA35" w:rsidR="0008211D" w:rsidRDefault="0008211D" w:rsidP="0008211D">
      <w:pPr>
        <w:ind w:firstLine="420"/>
      </w:pPr>
      <w:r>
        <w:rPr>
          <w:rFonts w:hint="eastAsia"/>
        </w:rPr>
        <w:t>此处可以扩展至其他类型的数据结构。</w:t>
      </w:r>
    </w:p>
    <w:p w14:paraId="21BF0124" w14:textId="2183D805" w:rsidR="00563BAE" w:rsidRDefault="00563BAE" w:rsidP="0008211D">
      <w:pPr>
        <w:ind w:firstLine="420"/>
      </w:pPr>
    </w:p>
    <w:p w14:paraId="5A030537" w14:textId="40EC012C" w:rsidR="00563BAE" w:rsidRDefault="00563BAE" w:rsidP="0008211D">
      <w:pPr>
        <w:ind w:firstLine="420"/>
      </w:pPr>
    </w:p>
    <w:p w14:paraId="38F5C7EE" w14:textId="114A317F" w:rsidR="00563BAE" w:rsidRDefault="00563BAE" w:rsidP="00563BAE">
      <w:pPr>
        <w:pStyle w:val="1"/>
        <w:ind w:firstLine="640"/>
      </w:pPr>
      <w:r>
        <w:rPr>
          <w:rFonts w:hint="eastAsia"/>
        </w:rPr>
        <w:lastRenderedPageBreak/>
        <w:t>自制操作系统</w:t>
      </w:r>
    </w:p>
    <w:p w14:paraId="66598F6E" w14:textId="05CF9D7E" w:rsidR="001244EA" w:rsidRDefault="001244EA" w:rsidP="001244EA">
      <w:pPr>
        <w:pStyle w:val="2"/>
      </w:pPr>
      <w:r>
        <w:rPr>
          <w:rFonts w:hint="eastAsia"/>
        </w:rPr>
        <w:t>建立软件仿真环境</w:t>
      </w:r>
    </w:p>
    <w:p w14:paraId="08D9AE23" w14:textId="21FA3382" w:rsidR="001244EA" w:rsidRDefault="001244EA" w:rsidP="001244EA">
      <w:pPr>
        <w:ind w:firstLine="420"/>
      </w:pPr>
    </w:p>
    <w:p w14:paraId="1696BDF3" w14:textId="32AE430A" w:rsidR="001244EA" w:rsidRDefault="001244EA" w:rsidP="001244EA">
      <w:pPr>
        <w:pStyle w:val="2"/>
      </w:pPr>
      <w:r>
        <w:rPr>
          <w:rFonts w:hint="eastAsia"/>
        </w:rPr>
        <w:t>认识裸机系统与多任务系统</w:t>
      </w:r>
    </w:p>
    <w:p w14:paraId="624EAA7A" w14:textId="7EEEEDF9" w:rsidR="001244EA" w:rsidRDefault="001244EA" w:rsidP="001244EA">
      <w:pPr>
        <w:ind w:firstLine="420"/>
        <w:rPr>
          <w:rFonts w:hint="eastAsia"/>
        </w:rPr>
      </w:pPr>
    </w:p>
    <w:p w14:paraId="2F2C59A0" w14:textId="324863E6" w:rsidR="001244EA" w:rsidRDefault="001244EA" w:rsidP="001244EA">
      <w:pPr>
        <w:pStyle w:val="2"/>
      </w:pPr>
      <w:r>
        <w:rPr>
          <w:rFonts w:hint="eastAsia"/>
        </w:rPr>
        <w:t>数据结构基础知识</w:t>
      </w:r>
    </w:p>
    <w:p w14:paraId="1E2D3C42" w14:textId="4761AC43" w:rsidR="001244EA" w:rsidRDefault="008F4BDE" w:rsidP="008F4BDE">
      <w:pPr>
        <w:pStyle w:val="3"/>
      </w:pPr>
      <w:r>
        <w:rPr>
          <w:rFonts w:hint="eastAsia"/>
        </w:rPr>
        <w:t>链接的定义</w:t>
      </w:r>
    </w:p>
    <w:p w14:paraId="091A5B89" w14:textId="4E6B4329" w:rsidR="008F4BDE" w:rsidRDefault="008F4BDE" w:rsidP="008F4BDE">
      <w:pPr>
        <w:pStyle w:val="4"/>
      </w:pPr>
      <w:r>
        <w:rPr>
          <w:rFonts w:hint="eastAsia"/>
        </w:rPr>
        <w:t>单向链表</w:t>
      </w:r>
    </w:p>
    <w:p w14:paraId="03FC61F3" w14:textId="77D1FDCC" w:rsidR="008F4BDE" w:rsidRDefault="008F4BDE" w:rsidP="008F4BDE">
      <w:pPr>
        <w:pStyle w:val="4"/>
      </w:pPr>
      <w:r>
        <w:rPr>
          <w:rFonts w:hint="eastAsia"/>
        </w:rPr>
        <w:t>双向链表</w:t>
      </w:r>
    </w:p>
    <w:p w14:paraId="4E0280C8" w14:textId="70D29DD7" w:rsidR="008F4BDE" w:rsidRDefault="008F4BDE" w:rsidP="008F4BDE">
      <w:pPr>
        <w:ind w:firstLine="420"/>
      </w:pPr>
    </w:p>
    <w:p w14:paraId="5AFE238F" w14:textId="183F8EF5" w:rsidR="008648CD" w:rsidRDefault="008648CD" w:rsidP="008648CD">
      <w:pPr>
        <w:pStyle w:val="2"/>
      </w:pPr>
      <w:proofErr w:type="spellStart"/>
      <w:r>
        <w:rPr>
          <w:rFonts w:hint="eastAsia"/>
        </w:rPr>
        <w:t>Fre</w:t>
      </w:r>
      <w:r>
        <w:t>eRTOS</w:t>
      </w:r>
      <w:proofErr w:type="spellEnd"/>
      <w:r>
        <w:rPr>
          <w:rFonts w:hint="eastAsia"/>
        </w:rPr>
        <w:t>中链表的实现</w:t>
      </w:r>
    </w:p>
    <w:p w14:paraId="595C16A8" w14:textId="27FD47D4" w:rsidR="008648CD" w:rsidRDefault="00AF4D16" w:rsidP="00AF4D16">
      <w:pPr>
        <w:pStyle w:val="3"/>
      </w:pPr>
      <w:r>
        <w:rPr>
          <w:rFonts w:hint="eastAsia"/>
        </w:rPr>
        <w:t>实现链表节点</w:t>
      </w:r>
    </w:p>
    <w:p w14:paraId="3AB948A9" w14:textId="77777777" w:rsidR="000B4F7C" w:rsidRPr="000B4F7C" w:rsidRDefault="000B4F7C" w:rsidP="000B4F7C">
      <w:pPr>
        <w:ind w:firstLine="420"/>
        <w:rPr>
          <w:rFonts w:hint="eastAsia"/>
        </w:rPr>
      </w:pPr>
    </w:p>
    <w:p w14:paraId="3B63DD19" w14:textId="1A622850" w:rsidR="00AF4D16" w:rsidRDefault="00AF4D16" w:rsidP="00AF4D16">
      <w:pPr>
        <w:pStyle w:val="3"/>
      </w:pPr>
      <w:r>
        <w:rPr>
          <w:rFonts w:hint="eastAsia"/>
        </w:rPr>
        <w:t>实现链表根节点</w:t>
      </w:r>
    </w:p>
    <w:p w14:paraId="42B15456" w14:textId="77777777" w:rsidR="000B4F7C" w:rsidRPr="000B4F7C" w:rsidRDefault="000B4F7C" w:rsidP="000B4F7C">
      <w:pPr>
        <w:ind w:firstLine="420"/>
        <w:rPr>
          <w:rFonts w:hint="eastAsia"/>
        </w:rPr>
      </w:pPr>
    </w:p>
    <w:p w14:paraId="5B594643" w14:textId="1B75C476" w:rsidR="00AF4D16" w:rsidRDefault="00AF4D16" w:rsidP="00AF4D16">
      <w:pPr>
        <w:pStyle w:val="3"/>
      </w:pP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的方法</w:t>
      </w:r>
    </w:p>
    <w:p w14:paraId="0FFE9A51" w14:textId="42A6BB52" w:rsidR="00AF4D16" w:rsidRPr="00AF4D16" w:rsidRDefault="00AF4D16" w:rsidP="00AF4D16">
      <w:pPr>
        <w:pStyle w:val="4"/>
        <w:rPr>
          <w:rFonts w:hint="eastAsia"/>
        </w:rPr>
      </w:pPr>
      <w:r w:rsidRPr="00AF4D16">
        <w:rPr>
          <w:rFonts w:hint="eastAsia"/>
        </w:rPr>
        <w:t>链表根节点初始化</w:t>
      </w:r>
    </w:p>
    <w:p w14:paraId="1AFA70FD" w14:textId="773576B4" w:rsidR="00AF4D16" w:rsidRDefault="00AF4D16" w:rsidP="00AF4D16">
      <w:pPr>
        <w:pStyle w:val="4"/>
      </w:pPr>
      <w:r w:rsidRPr="00AF4D16">
        <w:rPr>
          <w:rFonts w:hint="eastAsia"/>
        </w:rPr>
        <w:t>将节点插入到链表的尾部</w:t>
      </w:r>
    </w:p>
    <w:p w14:paraId="5917C576" w14:textId="7F528F8D" w:rsidR="00AF4D16" w:rsidRDefault="00AF4D16" w:rsidP="00AF4D16">
      <w:pPr>
        <w:pStyle w:val="4"/>
      </w:pPr>
      <w:r w:rsidRPr="00AF4D16">
        <w:rPr>
          <w:rFonts w:hint="eastAsia"/>
        </w:rPr>
        <w:t>将节点按照升序排列插入到链表</w:t>
      </w:r>
    </w:p>
    <w:p w14:paraId="1D59FEEC" w14:textId="59B0A559" w:rsidR="00AF4D16" w:rsidRDefault="00AF4D16" w:rsidP="00AF4D16">
      <w:pPr>
        <w:pStyle w:val="4"/>
      </w:pPr>
      <w:r w:rsidRPr="00AF4D16">
        <w:rPr>
          <w:rFonts w:hint="eastAsia"/>
        </w:rPr>
        <w:t>将节点从链表删除</w:t>
      </w:r>
    </w:p>
    <w:p w14:paraId="68C43806" w14:textId="005CBB7D" w:rsidR="00AF4D16" w:rsidRDefault="00AF4D16" w:rsidP="00AF4D16">
      <w:pPr>
        <w:pStyle w:val="4"/>
      </w:pPr>
      <w:r w:rsidRPr="00AF4D16">
        <w:rPr>
          <w:rFonts w:hint="eastAsia"/>
        </w:rPr>
        <w:t>节点</w:t>
      </w:r>
      <w:proofErr w:type="gramStart"/>
      <w:r w:rsidRPr="00AF4D16">
        <w:rPr>
          <w:rFonts w:hint="eastAsia"/>
        </w:rPr>
        <w:t>带参宏小</w:t>
      </w:r>
      <w:proofErr w:type="gramEnd"/>
      <w:r w:rsidRPr="00AF4D16">
        <w:rPr>
          <w:rFonts w:hint="eastAsia"/>
        </w:rPr>
        <w:t>函数</w:t>
      </w:r>
    </w:p>
    <w:p w14:paraId="00916921" w14:textId="77777777" w:rsidR="00AF4D16" w:rsidRPr="00AF4D16" w:rsidRDefault="00AF4D16" w:rsidP="00AF4D16">
      <w:pPr>
        <w:ind w:firstLine="420"/>
        <w:rPr>
          <w:rFonts w:hint="eastAsia"/>
        </w:rPr>
      </w:pPr>
    </w:p>
    <w:p w14:paraId="29A0F2E4" w14:textId="410EC7F7" w:rsidR="001244EA" w:rsidRDefault="001244EA" w:rsidP="001244EA">
      <w:pPr>
        <w:pStyle w:val="2"/>
      </w:pPr>
      <w:r>
        <w:rPr>
          <w:rFonts w:hint="eastAsia"/>
        </w:rPr>
        <w:t>任务的定义与任务切换的实现</w:t>
      </w:r>
    </w:p>
    <w:p w14:paraId="6F1A2917" w14:textId="59A759CE" w:rsidR="001244EA" w:rsidRDefault="001244EA" w:rsidP="001244EA">
      <w:pPr>
        <w:ind w:firstLine="420"/>
      </w:pPr>
    </w:p>
    <w:p w14:paraId="042D16D2" w14:textId="7619F5D8" w:rsidR="001244EA" w:rsidRDefault="001244EA" w:rsidP="001244EA">
      <w:pPr>
        <w:pStyle w:val="2"/>
      </w:pPr>
      <w:r>
        <w:rPr>
          <w:rFonts w:hint="eastAsia"/>
        </w:rPr>
        <w:t>保护临界段</w:t>
      </w:r>
    </w:p>
    <w:p w14:paraId="5CF94838" w14:textId="625463C9" w:rsidR="006C330F" w:rsidRDefault="006C330F" w:rsidP="006C330F">
      <w:pPr>
        <w:ind w:firstLine="420"/>
      </w:pPr>
    </w:p>
    <w:p w14:paraId="5A84EEE2" w14:textId="77777777" w:rsidR="006C330F" w:rsidRPr="006C330F" w:rsidRDefault="006C330F" w:rsidP="006C330F">
      <w:pPr>
        <w:ind w:firstLine="420"/>
        <w:rPr>
          <w:rFonts w:hint="eastAsia"/>
        </w:rPr>
      </w:pPr>
    </w:p>
    <w:sectPr w:rsidR="006C330F" w:rsidRPr="006C330F" w:rsidSect="00165C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A050E" w14:textId="77777777" w:rsidR="00301A67" w:rsidRDefault="00301A67" w:rsidP="0088538F">
      <w:pPr>
        <w:ind w:firstLine="420"/>
      </w:pPr>
      <w:r>
        <w:separator/>
      </w:r>
    </w:p>
  </w:endnote>
  <w:endnote w:type="continuationSeparator" w:id="0">
    <w:p w14:paraId="35FB30BE" w14:textId="77777777" w:rsidR="00301A67" w:rsidRDefault="00301A67" w:rsidP="008853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D2EF4" w14:textId="77777777" w:rsidR="00990568" w:rsidRDefault="0099056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7F0DA" w14:textId="77777777" w:rsidR="00990568" w:rsidRDefault="0099056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5565" w14:textId="77777777" w:rsidR="00990568" w:rsidRDefault="0099056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1E32D" w14:textId="77777777" w:rsidR="00301A67" w:rsidRDefault="00301A67" w:rsidP="0088538F">
      <w:pPr>
        <w:ind w:firstLine="420"/>
      </w:pPr>
      <w:r>
        <w:separator/>
      </w:r>
    </w:p>
  </w:footnote>
  <w:footnote w:type="continuationSeparator" w:id="0">
    <w:p w14:paraId="0DF8B651" w14:textId="77777777" w:rsidR="00301A67" w:rsidRDefault="00301A67" w:rsidP="008853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893F7" w14:textId="77777777" w:rsidR="00990568" w:rsidRDefault="0099056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F88E8" w14:textId="77777777" w:rsidR="00990568" w:rsidRDefault="0099056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90F7" w14:textId="77777777" w:rsidR="00990568" w:rsidRDefault="0099056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66870EE"/>
    <w:lvl w:ilvl="0">
      <w:start w:val="1"/>
      <w:numFmt w:val="decimal"/>
      <w:pStyle w:val="1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6C3A4E"/>
    <w:multiLevelType w:val="hybridMultilevel"/>
    <w:tmpl w:val="97365DD4"/>
    <w:lvl w:ilvl="0" w:tplc="EFD8DE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86A3AF0">
      <w:start w:val="1"/>
      <w:numFmt w:val="upperLetter"/>
      <w:lvlText w:val="%2）"/>
      <w:lvlJc w:val="left"/>
      <w:pPr>
        <w:ind w:left="1310" w:hanging="4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AFF7952"/>
    <w:multiLevelType w:val="hybridMultilevel"/>
    <w:tmpl w:val="1FDA32F0"/>
    <w:lvl w:ilvl="0" w:tplc="0A32859A">
      <w:start w:val="1"/>
      <w:numFmt w:val="decimal"/>
      <w:pStyle w:val="a"/>
      <w:lvlText w:val="图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A7"/>
    <w:rsid w:val="000145CD"/>
    <w:rsid w:val="000656CB"/>
    <w:rsid w:val="0006738C"/>
    <w:rsid w:val="00077903"/>
    <w:rsid w:val="0008211D"/>
    <w:rsid w:val="000A7088"/>
    <w:rsid w:val="000B4F7C"/>
    <w:rsid w:val="000C2240"/>
    <w:rsid w:val="0011251E"/>
    <w:rsid w:val="00120400"/>
    <w:rsid w:val="00121431"/>
    <w:rsid w:val="001244EA"/>
    <w:rsid w:val="00162AC2"/>
    <w:rsid w:val="00165C40"/>
    <w:rsid w:val="00182DB4"/>
    <w:rsid w:val="001876A0"/>
    <w:rsid w:val="001D2C44"/>
    <w:rsid w:val="00201985"/>
    <w:rsid w:val="00207F27"/>
    <w:rsid w:val="002302FB"/>
    <w:rsid w:val="002B7A8A"/>
    <w:rsid w:val="002C5F8C"/>
    <w:rsid w:val="002F59A3"/>
    <w:rsid w:val="003017D7"/>
    <w:rsid w:val="00301A67"/>
    <w:rsid w:val="0032667A"/>
    <w:rsid w:val="00336E64"/>
    <w:rsid w:val="003448DA"/>
    <w:rsid w:val="00385AB7"/>
    <w:rsid w:val="003A6E91"/>
    <w:rsid w:val="003B33E5"/>
    <w:rsid w:val="003E17F9"/>
    <w:rsid w:val="003E342D"/>
    <w:rsid w:val="0043392C"/>
    <w:rsid w:val="00476661"/>
    <w:rsid w:val="004A3A35"/>
    <w:rsid w:val="004D39B1"/>
    <w:rsid w:val="00502945"/>
    <w:rsid w:val="00514968"/>
    <w:rsid w:val="00523B96"/>
    <w:rsid w:val="0054565B"/>
    <w:rsid w:val="00563BAE"/>
    <w:rsid w:val="005740C1"/>
    <w:rsid w:val="00576821"/>
    <w:rsid w:val="005B20FD"/>
    <w:rsid w:val="005E31A7"/>
    <w:rsid w:val="00621178"/>
    <w:rsid w:val="0062124A"/>
    <w:rsid w:val="00632D22"/>
    <w:rsid w:val="00675E9B"/>
    <w:rsid w:val="00693157"/>
    <w:rsid w:val="006C330F"/>
    <w:rsid w:val="006D0D5F"/>
    <w:rsid w:val="006F5E3C"/>
    <w:rsid w:val="007A7B1A"/>
    <w:rsid w:val="007C2462"/>
    <w:rsid w:val="007C4007"/>
    <w:rsid w:val="007D3904"/>
    <w:rsid w:val="00805ED2"/>
    <w:rsid w:val="00834B06"/>
    <w:rsid w:val="00842854"/>
    <w:rsid w:val="008648CD"/>
    <w:rsid w:val="0088538F"/>
    <w:rsid w:val="008B12D2"/>
    <w:rsid w:val="008B4360"/>
    <w:rsid w:val="008E797C"/>
    <w:rsid w:val="008F4B58"/>
    <w:rsid w:val="008F4BDE"/>
    <w:rsid w:val="00903E79"/>
    <w:rsid w:val="009070FE"/>
    <w:rsid w:val="009149AA"/>
    <w:rsid w:val="00925A0A"/>
    <w:rsid w:val="00951069"/>
    <w:rsid w:val="009635B3"/>
    <w:rsid w:val="00980220"/>
    <w:rsid w:val="00990568"/>
    <w:rsid w:val="0099533C"/>
    <w:rsid w:val="009B7614"/>
    <w:rsid w:val="009C1F31"/>
    <w:rsid w:val="00A7287F"/>
    <w:rsid w:val="00AE2E5B"/>
    <w:rsid w:val="00AE6DAE"/>
    <w:rsid w:val="00AF4D16"/>
    <w:rsid w:val="00B30C76"/>
    <w:rsid w:val="00B33BBA"/>
    <w:rsid w:val="00B74245"/>
    <w:rsid w:val="00B74FAA"/>
    <w:rsid w:val="00B95882"/>
    <w:rsid w:val="00BB6F25"/>
    <w:rsid w:val="00BC2E0F"/>
    <w:rsid w:val="00BE22BF"/>
    <w:rsid w:val="00BE3532"/>
    <w:rsid w:val="00C138EB"/>
    <w:rsid w:val="00C26DA4"/>
    <w:rsid w:val="00C41817"/>
    <w:rsid w:val="00C72177"/>
    <w:rsid w:val="00C801C9"/>
    <w:rsid w:val="00CA63B7"/>
    <w:rsid w:val="00D377A0"/>
    <w:rsid w:val="00D65A84"/>
    <w:rsid w:val="00D83D2A"/>
    <w:rsid w:val="00DB2078"/>
    <w:rsid w:val="00DD1980"/>
    <w:rsid w:val="00DF2E8D"/>
    <w:rsid w:val="00E74FD7"/>
    <w:rsid w:val="00E97E50"/>
    <w:rsid w:val="00EB007C"/>
    <w:rsid w:val="00F22F4E"/>
    <w:rsid w:val="00F54E93"/>
    <w:rsid w:val="00F868E9"/>
    <w:rsid w:val="00FA554C"/>
    <w:rsid w:val="00FD4202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D21DF"/>
  <w15:docId w15:val="{19729508-7165-42D1-82F4-B526E150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77903"/>
    <w:pPr>
      <w:spacing w:line="276" w:lineRule="auto"/>
      <w:ind w:firstLineChars="200" w:firstLine="200"/>
    </w:pPr>
    <w:rPr>
      <w:rFonts w:ascii="Microsoft YaHei UI" w:eastAsia="宋体" w:hAnsi="Microsoft YaHei UI" w:cs="Microsoft YaHei UI"/>
      <w:sz w:val="21"/>
      <w:szCs w:val="36"/>
    </w:rPr>
  </w:style>
  <w:style w:type="paragraph" w:styleId="1">
    <w:name w:val="heading 1"/>
    <w:basedOn w:val="a0"/>
    <w:next w:val="a0"/>
    <w:autoRedefine/>
    <w:qFormat/>
    <w:rsid w:val="00476661"/>
    <w:pPr>
      <w:keepNext/>
      <w:keepLines/>
      <w:pageBreakBefore/>
      <w:numPr>
        <w:numId w:val="1"/>
      </w:numPr>
      <w:suppressAutoHyphens/>
      <w:jc w:val="center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next w:val="a0"/>
    <w:autoRedefine/>
    <w:qFormat/>
    <w:rsid w:val="00077903"/>
    <w:pPr>
      <w:numPr>
        <w:ilvl w:val="1"/>
        <w:numId w:val="1"/>
      </w:numPr>
      <w:outlineLvl w:val="1"/>
    </w:pPr>
    <w:rPr>
      <w:rFonts w:ascii="Microsoft YaHei UI" w:eastAsia="黑体" w:hAnsi="Microsoft YaHei UI" w:cs="Microsoft YaHei UI"/>
      <w:iCs/>
      <w:kern w:val="32"/>
      <w:sz w:val="30"/>
      <w:szCs w:val="28"/>
    </w:rPr>
  </w:style>
  <w:style w:type="paragraph" w:styleId="3">
    <w:name w:val="heading 3"/>
    <w:next w:val="a0"/>
    <w:autoRedefine/>
    <w:qFormat/>
    <w:rsid w:val="00077903"/>
    <w:pPr>
      <w:keepNext/>
      <w:keepLines/>
      <w:numPr>
        <w:ilvl w:val="2"/>
        <w:numId w:val="1"/>
      </w:numPr>
      <w:suppressAutoHyphens/>
      <w:outlineLvl w:val="2"/>
    </w:pPr>
    <w:rPr>
      <w:rFonts w:ascii="Microsoft YaHei UI" w:eastAsia="黑体" w:hAnsi="Microsoft YaHei UI" w:cs="Microsoft YaHei UI"/>
      <w:bCs/>
      <w:sz w:val="28"/>
      <w:szCs w:val="26"/>
    </w:rPr>
  </w:style>
  <w:style w:type="paragraph" w:styleId="4">
    <w:name w:val="heading 4"/>
    <w:next w:val="a0"/>
    <w:autoRedefine/>
    <w:qFormat/>
    <w:rsid w:val="00077903"/>
    <w:pPr>
      <w:keepNext/>
      <w:keepLines/>
      <w:numPr>
        <w:ilvl w:val="3"/>
        <w:numId w:val="1"/>
      </w:numPr>
      <w:suppressAutoHyphens/>
      <w:outlineLvl w:val="3"/>
    </w:pPr>
    <w:rPr>
      <w:rFonts w:ascii="Microsoft YaHei UI" w:eastAsia="黑体" w:hAnsi="Microsoft YaHei UI" w:cs="Microsoft YaHei UI"/>
      <w:bCs/>
      <w:sz w:val="24"/>
      <w:szCs w:val="28"/>
    </w:rPr>
  </w:style>
  <w:style w:type="paragraph" w:styleId="5">
    <w:name w:val="heading 5"/>
    <w:basedOn w:val="a0"/>
    <w:next w:val="a0"/>
    <w:autoRedefine/>
    <w:qFormat/>
    <w:rsid w:val="00077903"/>
    <w:pPr>
      <w:keepNext/>
      <w:keepLines/>
      <w:numPr>
        <w:ilvl w:val="4"/>
        <w:numId w:val="1"/>
      </w:numPr>
      <w:suppressAutoHyphens/>
      <w:ind w:firstLineChars="0"/>
      <w:outlineLvl w:val="4"/>
    </w:pPr>
    <w:rPr>
      <w:rFonts w:eastAsia="黑体"/>
      <w:bCs/>
      <w:iCs/>
      <w:szCs w:val="26"/>
    </w:rPr>
  </w:style>
  <w:style w:type="paragraph" w:styleId="6">
    <w:name w:val="heading 6"/>
    <w:next w:val="a0"/>
    <w:autoRedefine/>
    <w:qFormat/>
    <w:rsid w:val="00077903"/>
    <w:pPr>
      <w:keepNext/>
      <w:keepLines/>
      <w:numPr>
        <w:ilvl w:val="5"/>
        <w:numId w:val="1"/>
      </w:numPr>
      <w:suppressAutoHyphens/>
      <w:outlineLvl w:val="5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7">
    <w:name w:val="heading 7"/>
    <w:next w:val="a0"/>
    <w:rsid w:val="00077903"/>
    <w:pPr>
      <w:outlineLvl w:val="6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8">
    <w:name w:val="heading 8"/>
    <w:basedOn w:val="a0"/>
    <w:next w:val="a0"/>
    <w:autoRedefine/>
    <w:rsid w:val="0054565B"/>
    <w:pPr>
      <w:keepNext/>
      <w:keepLines/>
      <w:numPr>
        <w:ilvl w:val="7"/>
        <w:numId w:val="1"/>
      </w:numPr>
      <w:suppressAutoHyphens/>
      <w:outlineLvl w:val="7"/>
    </w:pPr>
    <w:rPr>
      <w:rFonts w:eastAsia="黑体"/>
      <w:iCs/>
    </w:rPr>
  </w:style>
  <w:style w:type="paragraph" w:styleId="9">
    <w:name w:val="heading 9"/>
    <w:basedOn w:val="a0"/>
    <w:next w:val="a0"/>
    <w:rsid w:val="000145CD"/>
    <w:pPr>
      <w:keepNext/>
      <w:keepLines/>
      <w:numPr>
        <w:ilvl w:val="8"/>
        <w:numId w:val="1"/>
      </w:numPr>
      <w:suppressAutoHyphens/>
      <w:outlineLvl w:val="8"/>
    </w:pPr>
    <w:rPr>
      <w:rFonts w:eastAsia="黑体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88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6">
    <w:name w:val="footer"/>
    <w:basedOn w:val="a0"/>
    <w:link w:val="a7"/>
    <w:unhideWhenUsed/>
    <w:rsid w:val="00885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8">
    <w:name w:val="Intense Quote"/>
    <w:basedOn w:val="a0"/>
    <w:next w:val="a0"/>
    <w:link w:val="a9"/>
    <w:uiPriority w:val="30"/>
    <w:rsid w:val="00C138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1"/>
    <w:link w:val="a8"/>
    <w:uiPriority w:val="30"/>
    <w:rsid w:val="00C138EB"/>
    <w:rPr>
      <w:rFonts w:ascii="Microsoft YaHei UI" w:eastAsia="Microsoft YaHei UI" w:hAnsi="Microsoft YaHei UI" w:cs="Microsoft YaHei UI"/>
      <w:i/>
      <w:iCs/>
      <w:color w:val="4472C4" w:themeColor="accent1"/>
      <w:sz w:val="36"/>
      <w:szCs w:val="36"/>
    </w:rPr>
  </w:style>
  <w:style w:type="paragraph" w:styleId="aa">
    <w:name w:val="Quote"/>
    <w:basedOn w:val="a0"/>
    <w:next w:val="a0"/>
    <w:link w:val="ab"/>
    <w:uiPriority w:val="29"/>
    <w:rsid w:val="00C138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a"/>
    <w:uiPriority w:val="29"/>
    <w:rsid w:val="00C138EB"/>
    <w:rPr>
      <w:rFonts w:ascii="Microsoft YaHei UI" w:eastAsia="Microsoft YaHei UI" w:hAnsi="Microsoft YaHei UI" w:cs="Microsoft YaHei UI"/>
      <w:i/>
      <w:iCs/>
      <w:color w:val="404040" w:themeColor="text1" w:themeTint="BF"/>
      <w:sz w:val="36"/>
      <w:szCs w:val="36"/>
    </w:rPr>
  </w:style>
  <w:style w:type="paragraph" w:styleId="TOC1">
    <w:name w:val="toc 1"/>
    <w:basedOn w:val="a0"/>
    <w:next w:val="a0"/>
    <w:autoRedefine/>
    <w:uiPriority w:val="39"/>
    <w:unhideWhenUsed/>
    <w:rsid w:val="000C2240"/>
  </w:style>
  <w:style w:type="paragraph" w:styleId="TOC2">
    <w:name w:val="toc 2"/>
    <w:basedOn w:val="a0"/>
    <w:next w:val="a0"/>
    <w:autoRedefine/>
    <w:uiPriority w:val="39"/>
    <w:unhideWhenUsed/>
    <w:rsid w:val="000C224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C2240"/>
    <w:pPr>
      <w:ind w:leftChars="400" w:left="840"/>
    </w:pPr>
  </w:style>
  <w:style w:type="paragraph" w:styleId="TOC4">
    <w:name w:val="toc 4"/>
    <w:basedOn w:val="a0"/>
    <w:next w:val="a0"/>
    <w:autoRedefine/>
    <w:uiPriority w:val="39"/>
    <w:unhideWhenUsed/>
    <w:rsid w:val="000C2240"/>
    <w:pPr>
      <w:ind w:leftChars="600" w:left="1260"/>
    </w:pPr>
  </w:style>
  <w:style w:type="paragraph" w:styleId="TOC5">
    <w:name w:val="toc 5"/>
    <w:basedOn w:val="a0"/>
    <w:next w:val="a0"/>
    <w:autoRedefine/>
    <w:uiPriority w:val="39"/>
    <w:unhideWhenUsed/>
    <w:rsid w:val="000C2240"/>
    <w:pPr>
      <w:ind w:leftChars="800" w:left="1680"/>
    </w:pPr>
  </w:style>
  <w:style w:type="paragraph" w:styleId="TOC6">
    <w:name w:val="toc 6"/>
    <w:basedOn w:val="a0"/>
    <w:next w:val="a0"/>
    <w:autoRedefine/>
    <w:uiPriority w:val="39"/>
    <w:unhideWhenUsed/>
    <w:rsid w:val="000C2240"/>
    <w:pPr>
      <w:ind w:leftChars="1000" w:left="2100"/>
    </w:pPr>
  </w:style>
  <w:style w:type="paragraph" w:styleId="TOC7">
    <w:name w:val="toc 7"/>
    <w:basedOn w:val="a0"/>
    <w:next w:val="a0"/>
    <w:autoRedefine/>
    <w:uiPriority w:val="39"/>
    <w:unhideWhenUsed/>
    <w:rsid w:val="000C2240"/>
    <w:pPr>
      <w:ind w:leftChars="1200" w:left="2520"/>
    </w:pPr>
  </w:style>
  <w:style w:type="paragraph" w:styleId="TOC8">
    <w:name w:val="toc 8"/>
    <w:basedOn w:val="a0"/>
    <w:next w:val="a0"/>
    <w:autoRedefine/>
    <w:uiPriority w:val="39"/>
    <w:unhideWhenUsed/>
    <w:rsid w:val="000C2240"/>
    <w:pPr>
      <w:ind w:leftChars="1400" w:left="2940"/>
    </w:pPr>
  </w:style>
  <w:style w:type="paragraph" w:styleId="TOC9">
    <w:name w:val="toc 9"/>
    <w:basedOn w:val="a0"/>
    <w:next w:val="a0"/>
    <w:autoRedefine/>
    <w:uiPriority w:val="39"/>
    <w:unhideWhenUsed/>
    <w:rsid w:val="000C2240"/>
    <w:pPr>
      <w:ind w:leftChars="1600" w:left="3360"/>
    </w:pPr>
  </w:style>
  <w:style w:type="character" w:styleId="ac">
    <w:name w:val="Hyperlink"/>
    <w:basedOn w:val="a1"/>
    <w:uiPriority w:val="99"/>
    <w:unhideWhenUsed/>
    <w:rsid w:val="000C2240"/>
    <w:rPr>
      <w:color w:val="0563C1" w:themeColor="hyperlink"/>
      <w:u w:val="single"/>
    </w:rPr>
  </w:style>
  <w:style w:type="paragraph" w:customStyle="1" w:styleId="ad">
    <w:name w:val="图片格式"/>
    <w:basedOn w:val="a0"/>
    <w:link w:val="ae"/>
    <w:autoRedefine/>
    <w:rsid w:val="00693157"/>
    <w:pPr>
      <w:jc w:val="center"/>
    </w:pPr>
    <w:rPr>
      <w:noProof/>
    </w:rPr>
  </w:style>
  <w:style w:type="paragraph" w:customStyle="1" w:styleId="a">
    <w:name w:val="图片中文脚注"/>
    <w:basedOn w:val="af"/>
    <w:link w:val="af0"/>
    <w:autoRedefine/>
    <w:rsid w:val="00693157"/>
    <w:pPr>
      <w:numPr>
        <w:numId w:val="3"/>
      </w:numPr>
    </w:pPr>
  </w:style>
  <w:style w:type="character" w:customStyle="1" w:styleId="ae">
    <w:name w:val="图片格式 字符"/>
    <w:basedOn w:val="a1"/>
    <w:link w:val="ad"/>
    <w:rsid w:val="00693157"/>
    <w:rPr>
      <w:rFonts w:ascii="Microsoft YaHei UI" w:eastAsia="宋体" w:hAnsi="Microsoft YaHei UI" w:cs="Microsoft YaHei UI"/>
      <w:noProof/>
      <w:sz w:val="21"/>
      <w:szCs w:val="36"/>
    </w:rPr>
  </w:style>
  <w:style w:type="paragraph" w:styleId="af1">
    <w:name w:val="table of figures"/>
    <w:basedOn w:val="a0"/>
    <w:next w:val="a0"/>
    <w:uiPriority w:val="99"/>
    <w:unhideWhenUsed/>
    <w:rsid w:val="005740C1"/>
    <w:pPr>
      <w:ind w:leftChars="200" w:left="200" w:hangingChars="200" w:hanging="200"/>
    </w:pPr>
  </w:style>
  <w:style w:type="character" w:customStyle="1" w:styleId="af0">
    <w:name w:val="图片中文脚注 字符"/>
    <w:basedOn w:val="ae"/>
    <w:link w:val="a"/>
    <w:rsid w:val="00693157"/>
    <w:rPr>
      <w:rFonts w:asciiTheme="majorHAnsi" w:eastAsia="黑体" w:hAnsiTheme="majorHAnsi" w:cstheme="majorBidi"/>
      <w:noProof/>
      <w:sz w:val="21"/>
      <w:szCs w:val="36"/>
    </w:rPr>
  </w:style>
  <w:style w:type="paragraph" w:styleId="af">
    <w:name w:val="caption"/>
    <w:basedOn w:val="a0"/>
    <w:next w:val="a0"/>
    <w:link w:val="af2"/>
    <w:autoRedefine/>
    <w:unhideWhenUsed/>
    <w:rsid w:val="005740C1"/>
    <w:pPr>
      <w:jc w:val="center"/>
    </w:pPr>
    <w:rPr>
      <w:rFonts w:eastAsia="黑体" w:cstheme="majorBidi"/>
      <w:szCs w:val="20"/>
    </w:rPr>
  </w:style>
  <w:style w:type="paragraph" w:styleId="af3">
    <w:name w:val="Balloon Text"/>
    <w:basedOn w:val="a0"/>
    <w:link w:val="af4"/>
    <w:rsid w:val="00336E6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rsid w:val="00336E64"/>
    <w:rPr>
      <w:rFonts w:ascii="Microsoft YaHei UI" w:eastAsia="宋体" w:hAnsi="Microsoft YaHei UI" w:cs="Microsoft YaHei UI"/>
      <w:sz w:val="18"/>
      <w:szCs w:val="18"/>
    </w:rPr>
  </w:style>
  <w:style w:type="character" w:styleId="af5">
    <w:name w:val="annotation reference"/>
    <w:uiPriority w:val="1"/>
    <w:rsid w:val="0062124A"/>
    <w:rPr>
      <w:sz w:val="21"/>
      <w:szCs w:val="21"/>
    </w:rPr>
  </w:style>
  <w:style w:type="paragraph" w:styleId="af6">
    <w:name w:val="annotation text"/>
    <w:basedOn w:val="a0"/>
    <w:link w:val="af7"/>
    <w:uiPriority w:val="1"/>
    <w:rsid w:val="0062124A"/>
    <w:pPr>
      <w:snapToGrid w:val="0"/>
      <w:spacing w:line="300" w:lineRule="auto"/>
      <w:ind w:firstLine="480"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character" w:customStyle="1" w:styleId="af7">
    <w:name w:val="批注文字 字符"/>
    <w:basedOn w:val="a1"/>
    <w:link w:val="af6"/>
    <w:uiPriority w:val="1"/>
    <w:rsid w:val="0062124A"/>
    <w:rPr>
      <w:rFonts w:eastAsia="宋体"/>
      <w:sz w:val="24"/>
      <w:lang w:eastAsia="en-US" w:bidi="en-US"/>
    </w:rPr>
  </w:style>
  <w:style w:type="paragraph" w:styleId="af8">
    <w:name w:val="List Paragraph"/>
    <w:basedOn w:val="a0"/>
    <w:uiPriority w:val="34"/>
    <w:rsid w:val="0062124A"/>
    <w:pPr>
      <w:snapToGrid w:val="0"/>
      <w:spacing w:line="300" w:lineRule="auto"/>
      <w:ind w:left="720" w:firstLine="480"/>
      <w:contextualSpacing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table" w:styleId="af9">
    <w:name w:val="Table Grid"/>
    <w:basedOn w:val="a2"/>
    <w:rsid w:val="0062124A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图名中文"/>
    <w:basedOn w:val="a0"/>
    <w:link w:val="Char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b">
    <w:name w:val="图名英文"/>
    <w:basedOn w:val="a0"/>
    <w:link w:val="Char0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character" w:customStyle="1" w:styleId="Char">
    <w:name w:val="图名中文 Char"/>
    <w:link w:val="afa"/>
    <w:uiPriority w:val="1"/>
    <w:rsid w:val="008F4B58"/>
    <w:rPr>
      <w:rFonts w:eastAsia="宋体"/>
      <w:sz w:val="24"/>
      <w:szCs w:val="24"/>
      <w:lang w:eastAsia="en-US" w:bidi="en-US"/>
    </w:rPr>
  </w:style>
  <w:style w:type="character" w:customStyle="1" w:styleId="Char0">
    <w:name w:val="图名英文 Char"/>
    <w:link w:val="afb"/>
    <w:uiPriority w:val="1"/>
    <w:rsid w:val="008F4B58"/>
    <w:rPr>
      <w:rFonts w:eastAsia="宋体"/>
      <w:sz w:val="24"/>
      <w:szCs w:val="24"/>
      <w:lang w:eastAsia="en-US" w:bidi="en-US"/>
    </w:rPr>
  </w:style>
  <w:style w:type="paragraph" w:styleId="TOC">
    <w:name w:val="TOC Heading"/>
    <w:basedOn w:val="1"/>
    <w:next w:val="a0"/>
    <w:uiPriority w:val="39"/>
    <w:unhideWhenUsed/>
    <w:rsid w:val="00F868E9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paragraph" w:styleId="afc">
    <w:name w:val="endnote text"/>
    <w:basedOn w:val="a0"/>
    <w:link w:val="afd"/>
    <w:semiHidden/>
    <w:unhideWhenUsed/>
    <w:rsid w:val="003448DA"/>
    <w:pPr>
      <w:snapToGrid w:val="0"/>
    </w:pPr>
  </w:style>
  <w:style w:type="character" w:customStyle="1" w:styleId="afd">
    <w:name w:val="尾注文本 字符"/>
    <w:basedOn w:val="a1"/>
    <w:link w:val="afc"/>
    <w:semiHidden/>
    <w:rsid w:val="003448DA"/>
    <w:rPr>
      <w:rFonts w:ascii="Microsoft YaHei UI" w:eastAsia="宋体" w:hAnsi="Microsoft YaHei UI" w:cs="Microsoft YaHei UI"/>
      <w:sz w:val="21"/>
      <w:szCs w:val="36"/>
    </w:rPr>
  </w:style>
  <w:style w:type="character" w:styleId="afe">
    <w:name w:val="endnote reference"/>
    <w:basedOn w:val="a1"/>
    <w:semiHidden/>
    <w:unhideWhenUsed/>
    <w:rsid w:val="003448DA"/>
    <w:rPr>
      <w:vertAlign w:val="superscript"/>
    </w:rPr>
  </w:style>
  <w:style w:type="paragraph" w:styleId="aff">
    <w:name w:val="footnote text"/>
    <w:basedOn w:val="a0"/>
    <w:link w:val="aff0"/>
    <w:semiHidden/>
    <w:unhideWhenUsed/>
    <w:rsid w:val="003448DA"/>
    <w:pPr>
      <w:snapToGrid w:val="0"/>
    </w:pPr>
    <w:rPr>
      <w:sz w:val="18"/>
      <w:szCs w:val="18"/>
    </w:rPr>
  </w:style>
  <w:style w:type="character" w:customStyle="1" w:styleId="aff0">
    <w:name w:val="脚注文本 字符"/>
    <w:basedOn w:val="a1"/>
    <w:link w:val="aff"/>
    <w:semiHidden/>
    <w:rsid w:val="003448DA"/>
    <w:rPr>
      <w:rFonts w:ascii="Microsoft YaHei UI" w:eastAsia="宋体" w:hAnsi="Microsoft YaHei UI" w:cs="Microsoft YaHei UI"/>
      <w:sz w:val="18"/>
      <w:szCs w:val="18"/>
    </w:rPr>
  </w:style>
  <w:style w:type="character" w:styleId="aff1">
    <w:name w:val="footnote reference"/>
    <w:basedOn w:val="a1"/>
    <w:semiHidden/>
    <w:unhideWhenUsed/>
    <w:rsid w:val="003448DA"/>
    <w:rPr>
      <w:vertAlign w:val="superscript"/>
    </w:rPr>
  </w:style>
  <w:style w:type="paragraph" w:customStyle="1" w:styleId="aff2">
    <w:name w:val="图片题注"/>
    <w:basedOn w:val="af"/>
    <w:link w:val="aff3"/>
    <w:autoRedefine/>
    <w:qFormat/>
    <w:rsid w:val="0032667A"/>
  </w:style>
  <w:style w:type="paragraph" w:customStyle="1" w:styleId="aff4">
    <w:name w:val="表格/代码题注"/>
    <w:basedOn w:val="af"/>
    <w:link w:val="aff5"/>
    <w:autoRedefine/>
    <w:qFormat/>
    <w:rsid w:val="0032667A"/>
    <w:pPr>
      <w:jc w:val="left"/>
    </w:pPr>
  </w:style>
  <w:style w:type="character" w:customStyle="1" w:styleId="af2">
    <w:name w:val="题注 字符"/>
    <w:basedOn w:val="a1"/>
    <w:link w:val="af"/>
    <w:rsid w:val="0032667A"/>
    <w:rPr>
      <w:rFonts w:ascii="Microsoft YaHei UI" w:eastAsia="黑体" w:hAnsi="Microsoft YaHei UI" w:cstheme="majorBidi"/>
      <w:sz w:val="21"/>
    </w:rPr>
  </w:style>
  <w:style w:type="character" w:customStyle="1" w:styleId="aff3">
    <w:name w:val="图片题注 字符"/>
    <w:basedOn w:val="af2"/>
    <w:link w:val="aff2"/>
    <w:rsid w:val="0032667A"/>
    <w:rPr>
      <w:rFonts w:ascii="Microsoft YaHei UI" w:eastAsia="黑体" w:hAnsi="Microsoft YaHei UI" w:cstheme="majorBidi"/>
      <w:sz w:val="21"/>
    </w:rPr>
  </w:style>
  <w:style w:type="paragraph" w:styleId="aff6">
    <w:name w:val="Revision"/>
    <w:hidden/>
    <w:uiPriority w:val="99"/>
    <w:semiHidden/>
    <w:rsid w:val="007D3904"/>
    <w:rPr>
      <w:rFonts w:ascii="Microsoft YaHei UI" w:eastAsia="宋体" w:hAnsi="Microsoft YaHei UI" w:cs="Microsoft YaHei UI"/>
      <w:sz w:val="21"/>
      <w:szCs w:val="36"/>
    </w:rPr>
  </w:style>
  <w:style w:type="character" w:customStyle="1" w:styleId="aff5">
    <w:name w:val="表格/代码题注 字符"/>
    <w:basedOn w:val="af2"/>
    <w:link w:val="aff4"/>
    <w:rsid w:val="0032667A"/>
    <w:rPr>
      <w:rFonts w:ascii="Microsoft YaHei UI" w:eastAsia="黑体" w:hAnsi="Microsoft YaHei UI" w:cstheme="majorBidi"/>
      <w:sz w:val="21"/>
    </w:rPr>
  </w:style>
  <w:style w:type="character" w:styleId="aff7">
    <w:name w:val="Placeholder Text"/>
    <w:basedOn w:val="a1"/>
    <w:uiPriority w:val="99"/>
    <w:semiHidden/>
    <w:rsid w:val="009B7614"/>
    <w:rPr>
      <w:color w:val="808080"/>
    </w:rPr>
  </w:style>
  <w:style w:type="paragraph" w:customStyle="1" w:styleId="aff8">
    <w:name w:val="公式"/>
    <w:basedOn w:val="a0"/>
    <w:link w:val="aff9"/>
    <w:autoRedefine/>
    <w:qFormat/>
    <w:rsid w:val="00980220"/>
    <w:pPr>
      <w:tabs>
        <w:tab w:val="center" w:pos="4150"/>
        <w:tab w:val="right" w:pos="10104"/>
      </w:tabs>
      <w:jc w:val="both"/>
    </w:pPr>
    <w:rPr>
      <w:rFonts w:ascii="Cambria Math" w:eastAsia="Cambria Math" w:hAnsi="Cambria Math"/>
    </w:rPr>
  </w:style>
  <w:style w:type="character" w:customStyle="1" w:styleId="aff9">
    <w:name w:val="公式 字符"/>
    <w:basedOn w:val="a1"/>
    <w:link w:val="aff8"/>
    <w:rsid w:val="00980220"/>
    <w:rPr>
      <w:rFonts w:ascii="Cambria Math" w:eastAsia="Cambria Math" w:hAnsi="Cambria Math" w:cs="Microsoft YaHei UI"/>
      <w:sz w:val="21"/>
      <w:szCs w:val="36"/>
    </w:rPr>
  </w:style>
  <w:style w:type="paragraph" w:customStyle="1" w:styleId="affa">
    <w:name w:val="页内笔记"/>
    <w:basedOn w:val="a8"/>
    <w:link w:val="affb"/>
    <w:autoRedefine/>
    <w:qFormat/>
    <w:rsid w:val="00FD4202"/>
    <w:pPr>
      <w:spacing w:line="240" w:lineRule="auto"/>
      <w:ind w:leftChars="100" w:left="100" w:rightChars="100" w:right="100"/>
      <w:jc w:val="left"/>
    </w:pPr>
    <w:rPr>
      <w:b/>
      <w:i w:val="0"/>
      <w:color w:val="FF0000"/>
    </w:rPr>
  </w:style>
  <w:style w:type="character" w:customStyle="1" w:styleId="affb">
    <w:name w:val="页内笔记 字符"/>
    <w:basedOn w:val="a9"/>
    <w:link w:val="affa"/>
    <w:rsid w:val="00FD4202"/>
    <w:rPr>
      <w:rFonts w:ascii="Microsoft YaHei UI" w:eastAsia="宋体" w:hAnsi="Microsoft YaHei UI" w:cs="Microsoft YaHei UI"/>
      <w:b/>
      <w:i w:val="0"/>
      <w:iCs/>
      <w:color w:val="FF0000"/>
      <w:sz w:val="2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ydl\Documents\&#33258;&#23450;&#20041;%20Office%20&#27169;&#26495;\Doc%20Temp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B8A0B7C6-AE87-4216-AF04-8AAF94AF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Temp</Template>
  <TotalTime>23</TotalTime>
  <Pages>6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陈舒毅</dc:creator>
  <cp:lastModifiedBy>陈 舒毅</cp:lastModifiedBy>
  <cp:revision>17</cp:revision>
  <dcterms:created xsi:type="dcterms:W3CDTF">2021-03-01T10:57:00Z</dcterms:created>
  <dcterms:modified xsi:type="dcterms:W3CDTF">2021-03-02T06:31:00Z</dcterms:modified>
</cp:coreProperties>
</file>